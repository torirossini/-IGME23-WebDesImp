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78633" w14:textId="527F1C26" w:rsidR="00D7421B" w:rsidRPr="004643A9" w:rsidRDefault="00F4141B" w:rsidP="00D7421B">
      <w:pPr>
        <w:pStyle w:val="Title"/>
        <w:rPr>
          <w:sz w:val="48"/>
        </w:rPr>
      </w:pPr>
      <w:r>
        <w:rPr>
          <w:sz w:val="48"/>
        </w:rPr>
        <w:t>Exercise</w:t>
      </w:r>
      <w:r w:rsidR="00D7421B" w:rsidRPr="004643A9">
        <w:rPr>
          <w:sz w:val="48"/>
        </w:rPr>
        <w:t xml:space="preserve">:  </w:t>
      </w:r>
      <w:r w:rsidR="00F21A5F">
        <w:rPr>
          <w:sz w:val="48"/>
        </w:rPr>
        <w:t>Analyzing Webs</w:t>
      </w:r>
      <w:r w:rsidR="004643A9" w:rsidRPr="004643A9">
        <w:rPr>
          <w:sz w:val="48"/>
        </w:rPr>
        <w:t>ites with CRAP</w:t>
      </w:r>
    </w:p>
    <w:p w14:paraId="6614331C" w14:textId="77777777" w:rsidR="00D7421B" w:rsidRPr="00E7782C" w:rsidRDefault="00D7421B" w:rsidP="00D7421B">
      <w:pPr>
        <w:pStyle w:val="Subtitle"/>
        <w:jc w:val="both"/>
      </w:pPr>
      <w:r>
        <w:t>Your Name:  ___________________________________________________________________________</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6169A1EF" w:rsidR="00D7421B" w:rsidRDefault="00D7421B" w:rsidP="00D7421B">
      <w:pPr>
        <w:numPr>
          <w:ilvl w:val="0"/>
          <w:numId w:val="34"/>
        </w:numPr>
        <w:spacing w:after="0" w:line="240" w:lineRule="auto"/>
      </w:pPr>
      <w:r>
        <w:t>Summarize your opinions and why you came to them here:</w:t>
      </w:r>
    </w:p>
    <w:p w14:paraId="2C764543" w14:textId="504BE358" w:rsidR="004D30CA" w:rsidRDefault="004D30CA" w:rsidP="004D30CA">
      <w:pPr>
        <w:spacing w:after="0" w:line="240" w:lineRule="auto"/>
      </w:pPr>
    </w:p>
    <w:p w14:paraId="4DF5476D" w14:textId="77777777" w:rsidR="004D30CA" w:rsidRPr="004D30CA" w:rsidRDefault="004D30CA" w:rsidP="004D30CA">
      <w:pPr>
        <w:spacing w:after="0" w:line="240" w:lineRule="auto"/>
        <w:rPr>
          <w:b/>
        </w:rPr>
      </w:pPr>
      <w:r w:rsidRPr="004D30CA">
        <w:rPr>
          <w:b/>
        </w:rPr>
        <w:t xml:space="preserve">Alignment: </w:t>
      </w:r>
    </w:p>
    <w:p w14:paraId="55C1F305" w14:textId="77777777" w:rsidR="004D30CA" w:rsidRDefault="004D30CA" w:rsidP="004D30CA">
      <w:pPr>
        <w:spacing w:after="0" w:line="240" w:lineRule="auto"/>
      </w:pPr>
    </w:p>
    <w:p w14:paraId="0A5D962A" w14:textId="0C94D92B" w:rsidR="004D30CA" w:rsidRDefault="004D30CA" w:rsidP="004D30CA">
      <w:pPr>
        <w:spacing w:after="0" w:line="240" w:lineRule="auto"/>
      </w:pPr>
      <w:r>
        <w:t>Consistent in the left alignment except with the weather, but it still looks nice. Nothing feels lost or out of place.</w:t>
      </w:r>
    </w:p>
    <w:p w14:paraId="01B03B5C" w14:textId="77777777" w:rsidR="004D30CA" w:rsidRDefault="004D30CA" w:rsidP="004D30CA">
      <w:pPr>
        <w:spacing w:after="0" w:line="240" w:lineRule="auto"/>
        <w:ind w:left="360"/>
      </w:pPr>
    </w:p>
    <w:p w14:paraId="6AEC9549" w14:textId="77777777" w:rsidR="004D30CA" w:rsidRPr="004D30CA" w:rsidRDefault="004D30CA" w:rsidP="004D30CA">
      <w:pPr>
        <w:rPr>
          <w:b/>
        </w:rPr>
      </w:pPr>
      <w:r w:rsidRPr="004D30CA">
        <w:rPr>
          <w:b/>
        </w:rPr>
        <w:t>Proximity:</w:t>
      </w:r>
    </w:p>
    <w:p w14:paraId="46571952" w14:textId="11352845" w:rsidR="004D30CA" w:rsidRDefault="004D30CA" w:rsidP="004D30CA">
      <w:r>
        <w:t xml:space="preserve">There is a large gap between the header </w:t>
      </w:r>
      <w:proofErr w:type="spellStart"/>
      <w:r>
        <w:t>nav</w:t>
      </w:r>
      <w:proofErr w:type="spellEnd"/>
      <w:r>
        <w:t xml:space="preserve"> bar and the articles are awkward, and everything thereafter is way too close together. L</w:t>
      </w:r>
      <w:r>
        <w:t>ooks fine on the article pages.</w:t>
      </w:r>
    </w:p>
    <w:p w14:paraId="16733436" w14:textId="77777777" w:rsidR="004D30CA" w:rsidRPr="004D30CA" w:rsidRDefault="004D30CA" w:rsidP="004D30CA">
      <w:pPr>
        <w:rPr>
          <w:b/>
        </w:rPr>
      </w:pPr>
      <w:r w:rsidRPr="004D30CA">
        <w:rPr>
          <w:b/>
        </w:rPr>
        <w:t>Repetition:</w:t>
      </w:r>
    </w:p>
    <w:p w14:paraId="01FF78BD" w14:textId="60E1F650" w:rsidR="004D30CA" w:rsidRDefault="004D30CA" w:rsidP="004D30CA">
      <w:r>
        <w:t>Good consistency across pages.</w:t>
      </w:r>
    </w:p>
    <w:p w14:paraId="40C7A2C8" w14:textId="77777777" w:rsidR="004D30CA" w:rsidRPr="004D30CA" w:rsidRDefault="004D30CA" w:rsidP="004D30CA">
      <w:pPr>
        <w:rPr>
          <w:b/>
        </w:rPr>
      </w:pPr>
      <w:r w:rsidRPr="004D30CA">
        <w:rPr>
          <w:b/>
        </w:rPr>
        <w:t>Contrast:</w:t>
      </w:r>
    </w:p>
    <w:p w14:paraId="727A4993" w14:textId="76355C31" w:rsidR="004D30CA" w:rsidRDefault="004D30CA" w:rsidP="004D30CA">
      <w:r>
        <w:t xml:space="preserve">Good contrast between categories and videos, text and background. Everything is pretty readable. The </w:t>
      </w:r>
      <w:proofErr w:type="spellStart"/>
      <w:r>
        <w:t>nav</w:t>
      </w:r>
      <w:proofErr w:type="spellEnd"/>
      <w:r>
        <w:t xml:space="preserve"> bar on their sports page for looking at the different sports report</w:t>
      </w:r>
      <w:r>
        <w:t>s is compact and looks strange.</w:t>
      </w:r>
    </w:p>
    <w:p w14:paraId="58658F27" w14:textId="77777777" w:rsidR="004D30CA" w:rsidRPr="004D30CA" w:rsidRDefault="004D30CA" w:rsidP="004D30CA">
      <w:pPr>
        <w:rPr>
          <w:b/>
        </w:rPr>
      </w:pPr>
      <w:r w:rsidRPr="004D30CA">
        <w:rPr>
          <w:b/>
        </w:rPr>
        <w:t>Use of color</w:t>
      </w:r>
    </w:p>
    <w:p w14:paraId="4A6051BA" w14:textId="4F328D75" w:rsidR="004D30CA" w:rsidRDefault="004D30CA" w:rsidP="004D30CA">
      <w:r>
        <w:t xml:space="preserve">I like the blue/white/grey colors. It’s easy to tell what is clickable, and the blue does a good job of drawing </w:t>
      </w:r>
      <w:r>
        <w:t>your attention to big headings.</w:t>
      </w:r>
    </w:p>
    <w:p w14:paraId="6C2C2369" w14:textId="77777777" w:rsidR="004D30CA" w:rsidRPr="004D30CA" w:rsidRDefault="004D30CA" w:rsidP="004D30CA">
      <w:pPr>
        <w:rPr>
          <w:b/>
        </w:rPr>
      </w:pPr>
      <w:r w:rsidRPr="004D30CA">
        <w:rPr>
          <w:b/>
        </w:rPr>
        <w:t>Use of typography</w:t>
      </w:r>
    </w:p>
    <w:p w14:paraId="1DD8B37A" w14:textId="745760FD" w:rsidR="00A65C14" w:rsidRDefault="004D30CA" w:rsidP="004D30CA">
      <w:r>
        <w:t>Good consistent use of fonts. Easily readable and clear headings/subheadings/etc.</w:t>
      </w:r>
    </w:p>
    <w:p w14:paraId="1D6A0C04" w14:textId="77777777" w:rsidR="00D7421B" w:rsidRDefault="00D7421B" w:rsidP="00A65C14"/>
    <w:p w14:paraId="085BADE1" w14:textId="2AD7C0D5" w:rsidR="00D7421B"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8A53AB">
        <w:rPr>
          <w:b/>
        </w:rPr>
        <w:t>http://www.</w:t>
      </w:r>
      <w:r w:rsidR="00D7421B" w:rsidRPr="006A7A9B">
        <w:rPr>
          <w:b/>
        </w:rPr>
        <w:t>rochester</w:t>
      </w:r>
      <w:r w:rsidR="008A53AB">
        <w:rPr>
          <w:b/>
        </w:rPr>
        <w:t>first.com</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26066CE2" w:rsidR="00D7421B" w:rsidRDefault="00D7421B" w:rsidP="00D7421B">
      <w:pPr>
        <w:numPr>
          <w:ilvl w:val="1"/>
          <w:numId w:val="34"/>
        </w:numPr>
        <w:spacing w:after="0" w:line="240" w:lineRule="auto"/>
      </w:pPr>
      <w:r>
        <w:t xml:space="preserve">Author of message you’re summarizing: </w:t>
      </w:r>
      <w:r w:rsidR="00ED4AC1">
        <w:t>Rudy Zhang</w:t>
      </w:r>
      <w:r>
        <w:br/>
      </w:r>
    </w:p>
    <w:p w14:paraId="5467612A" w14:textId="1DE744D7" w:rsidR="00D7421B" w:rsidRDefault="00D7421B" w:rsidP="004D30CA">
      <w:pPr>
        <w:numPr>
          <w:ilvl w:val="1"/>
          <w:numId w:val="34"/>
        </w:numPr>
        <w:spacing w:after="0" w:line="240" w:lineRule="auto"/>
      </w:pPr>
      <w:r>
        <w:t>Alignment:</w:t>
      </w:r>
    </w:p>
    <w:p w14:paraId="4C48AAAC" w14:textId="46F7A263" w:rsidR="004D30CA" w:rsidRPr="004D30CA" w:rsidRDefault="004D30CA" w:rsidP="004D30CA">
      <w:pPr>
        <w:spacing w:after="0" w:line="240" w:lineRule="auto"/>
        <w:ind w:left="720"/>
      </w:pPr>
      <w:r>
        <w:t>Consistent alignment, with everything aligned left and the blocks aligned center.</w:t>
      </w:r>
    </w:p>
    <w:p w14:paraId="41A10FDB" w14:textId="320D830C" w:rsidR="00D7421B" w:rsidRDefault="00D7421B" w:rsidP="008A53AB"/>
    <w:p w14:paraId="6091D843" w14:textId="26D6FF6D" w:rsidR="00D7421B" w:rsidRDefault="004D30CA" w:rsidP="004D30CA">
      <w:pPr>
        <w:numPr>
          <w:ilvl w:val="1"/>
          <w:numId w:val="34"/>
        </w:numPr>
        <w:spacing w:after="0" w:line="240" w:lineRule="auto"/>
      </w:pPr>
      <w:r>
        <w:t>Proximity:</w:t>
      </w:r>
    </w:p>
    <w:p w14:paraId="2111C45A" w14:textId="4B4CA815" w:rsidR="004D30CA" w:rsidRPr="004D30CA" w:rsidRDefault="00ED4AC1" w:rsidP="004D30CA">
      <w:pPr>
        <w:spacing w:after="0" w:line="240" w:lineRule="auto"/>
        <w:ind w:left="720"/>
      </w:pPr>
      <w:r>
        <w:t>He liked the proximity. The only thing he disliked was the excess white margins on the sides, and the ads being too close to the article images.</w:t>
      </w:r>
    </w:p>
    <w:p w14:paraId="02507EB1" w14:textId="4B692AC4" w:rsidR="00D7421B" w:rsidRDefault="00D7421B" w:rsidP="00D7421B"/>
    <w:p w14:paraId="65190CD0" w14:textId="77777777" w:rsidR="00D7421B" w:rsidRDefault="00D7421B" w:rsidP="00D7421B">
      <w:pPr>
        <w:numPr>
          <w:ilvl w:val="1"/>
          <w:numId w:val="34"/>
        </w:numPr>
        <w:spacing w:after="0" w:line="240" w:lineRule="auto"/>
      </w:pPr>
      <w:r>
        <w:t>Repetition:</w:t>
      </w:r>
    </w:p>
    <w:p w14:paraId="57A05B19" w14:textId="77700441" w:rsidR="00D7421B" w:rsidRDefault="00ED4AC1" w:rsidP="00ED4AC1">
      <w:pPr>
        <w:ind w:left="720"/>
      </w:pPr>
      <w:r>
        <w:t>Consistent repetition of color and section alignments</w:t>
      </w:r>
    </w:p>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322FD5B6" w14:textId="0F189C55" w:rsidR="008A53AB" w:rsidRDefault="00ED4AC1" w:rsidP="00ED4AC1">
      <w:pPr>
        <w:ind w:left="720"/>
      </w:pPr>
      <w:r>
        <w:t>Within each section, the text colors were the same and a little hard to pick apart from each other. Each section has their own color arrangements under the overall scheme.</w:t>
      </w:r>
    </w:p>
    <w:p w14:paraId="75B8367F" w14:textId="77777777" w:rsidR="00D7421B" w:rsidRDefault="00D7421B" w:rsidP="00D7421B">
      <w:pPr>
        <w:numPr>
          <w:ilvl w:val="1"/>
          <w:numId w:val="34"/>
        </w:numPr>
        <w:spacing w:after="0" w:line="240" w:lineRule="auto"/>
      </w:pPr>
      <w:r>
        <w:t>Use of color:</w:t>
      </w:r>
    </w:p>
    <w:p w14:paraId="6B81CAFA" w14:textId="2217F083" w:rsidR="00D7421B" w:rsidRDefault="00ED4AC1" w:rsidP="00ED4AC1">
      <w:pPr>
        <w:pStyle w:val="ListParagraph"/>
      </w:pPr>
      <w:r>
        <w:t>Consistent colors, but he thought the blue was too intense, and not enough</w:t>
      </w:r>
      <w:r>
        <w:t xml:space="preserve"> secondary colors were utilized</w:t>
      </w:r>
    </w:p>
    <w:p w14:paraId="465F70CE" w14:textId="24AAE26A" w:rsidR="004F4A28" w:rsidRDefault="00D7421B" w:rsidP="00ED4AC1">
      <w:pPr>
        <w:numPr>
          <w:ilvl w:val="1"/>
          <w:numId w:val="34"/>
        </w:numPr>
        <w:spacing w:after="0" w:line="240" w:lineRule="auto"/>
      </w:pPr>
      <w:r>
        <w:t>Typography</w:t>
      </w:r>
    </w:p>
    <w:p w14:paraId="4ABCBCDF" w14:textId="65D3FE0D" w:rsidR="00ED4AC1" w:rsidRDefault="00ED4AC1" w:rsidP="00ED4AC1">
      <w:pPr>
        <w:spacing w:after="0" w:line="240" w:lineRule="auto"/>
        <w:ind w:left="720"/>
      </w:pPr>
      <w:r>
        <w:t>The font is consistent, and the font title stand out. Commonly used web design for a news site.</w:t>
      </w:r>
    </w:p>
    <w:p w14:paraId="56776EE5" w14:textId="77777777" w:rsidR="004F4A28" w:rsidRDefault="004F4A28" w:rsidP="004F4A28">
      <w:pPr>
        <w:spacing w:after="0" w:line="240" w:lineRule="auto"/>
      </w:pPr>
    </w:p>
    <w:p w14:paraId="1CC4CAA2" w14:textId="702685F9"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p w14:paraId="26849A67" w14:textId="77777777" w:rsidR="00D7421B" w:rsidRDefault="00D7421B" w:rsidP="00D7421B"/>
    <w:p w14:paraId="48241DF6" w14:textId="4A9E8CC1" w:rsidR="00D7421B" w:rsidRDefault="00ED4AC1" w:rsidP="00D7421B">
      <w:r>
        <w:t xml:space="preserve">I agree with most of the sentiments. </w:t>
      </w:r>
      <w:r w:rsidR="00DD72B0">
        <w:t xml:space="preserve"> I personally wasn’t a fan of the proximity; it was a bit too cozy for me. I do agree that more secondary colors would have been a nice addition, and the ads were definitely too close to the images. It got a little fuzzy as to which were ads and which were articles. </w:t>
      </w:r>
    </w:p>
    <w:p w14:paraId="2C9E3737" w14:textId="77777777" w:rsidR="00D7421B" w:rsidRDefault="00D7421B" w:rsidP="00D7421B"/>
    <w:p w14:paraId="4CB91272" w14:textId="77777777" w:rsidR="00D7421B" w:rsidRDefault="00D7421B" w:rsidP="00D7421B"/>
    <w:p w14:paraId="7305749B" w14:textId="6924F154" w:rsidR="00D7421B" w:rsidRDefault="008A53AB" w:rsidP="00D7421B">
      <w:r>
        <w:lastRenderedPageBreak/>
        <w:br/>
      </w:r>
      <w:r>
        <w:br/>
      </w:r>
      <w:r w:rsidR="006101ED">
        <w:br/>
      </w:r>
      <w:r w:rsidR="006101ED">
        <w:br/>
      </w:r>
    </w:p>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77777777" w:rsidR="00D7421B" w:rsidRDefault="00D7421B" w:rsidP="00D7421B">
      <w:pPr>
        <w:pStyle w:val="Heading1"/>
      </w:pPr>
      <w:r>
        <w:t>Part 2:  Design Critiques</w:t>
      </w:r>
    </w:p>
    <w:p w14:paraId="559F2604" w14:textId="3CBA7C7F" w:rsidR="00D7421B" w:rsidRDefault="00A65C14" w:rsidP="00633E9D">
      <w:pPr>
        <w:rPr>
          <w:sz w:val="24"/>
        </w:rPr>
      </w:pPr>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w:t>
      </w:r>
      <w:r w:rsidR="00633E9D">
        <w:t xml:space="preserve">rms attached to this handout. </w:t>
      </w:r>
    </w:p>
    <w:p w14:paraId="699E0C3C" w14:textId="74154258" w:rsidR="00DD72B0" w:rsidRDefault="00633E9D" w:rsidP="00DD72B0">
      <w:pPr>
        <w:pStyle w:val="BodyText"/>
        <w:spacing w:after="120"/>
        <w:jc w:val="left"/>
        <w:rPr>
          <w:rFonts w:ascii="Verdana" w:hAnsi="Verdana"/>
          <w:sz w:val="24"/>
        </w:rPr>
      </w:pPr>
      <w:r>
        <w:rPr>
          <w:rFonts w:ascii="Verdana" w:hAnsi="Verdana"/>
          <w:sz w:val="24"/>
        </w:rPr>
        <w:t xml:space="preserve">Bad Website: </w:t>
      </w:r>
      <w:hyperlink r:id="rId7" w:history="1">
        <w:r w:rsidR="00DD72B0" w:rsidRPr="00F61754">
          <w:rPr>
            <w:rStyle w:val="Hyperlink"/>
            <w:rFonts w:ascii="Verdana" w:hAnsi="Verdana"/>
            <w:sz w:val="24"/>
          </w:rPr>
          <w:t>http://mrheitmann.com/</w:t>
        </w:r>
      </w:hyperlink>
    </w:p>
    <w:p w14:paraId="233738CB" w14:textId="4EC811BB" w:rsidR="00DD72B0" w:rsidRDefault="00DD72B0" w:rsidP="00DD72B0">
      <w:pPr>
        <w:pStyle w:val="BodyText"/>
        <w:spacing w:after="120"/>
        <w:jc w:val="left"/>
        <w:rPr>
          <w:rFonts w:ascii="Verdana" w:hAnsi="Verdana"/>
          <w:sz w:val="24"/>
        </w:rPr>
      </w:pPr>
    </w:p>
    <w:p w14:paraId="6C5D0D25" w14:textId="5946E6EE" w:rsidR="00DD72B0" w:rsidRDefault="00DD72B0" w:rsidP="00DD72B0">
      <w:pPr>
        <w:pStyle w:val="BodyText"/>
        <w:spacing w:after="120"/>
        <w:jc w:val="left"/>
        <w:rPr>
          <w:rFonts w:ascii="Verdana" w:hAnsi="Verdana"/>
          <w:sz w:val="24"/>
        </w:rPr>
      </w:pPr>
      <w:r>
        <w:rPr>
          <w:rFonts w:ascii="Verdana" w:hAnsi="Verdana"/>
          <w:sz w:val="24"/>
        </w:rPr>
        <w:t>This was my 7</w:t>
      </w:r>
      <w:r w:rsidRPr="00DD72B0">
        <w:rPr>
          <w:rFonts w:ascii="Verdana" w:hAnsi="Verdana"/>
          <w:sz w:val="24"/>
          <w:vertAlign w:val="superscript"/>
        </w:rPr>
        <w:t>th</w:t>
      </w:r>
      <w:r>
        <w:rPr>
          <w:rFonts w:ascii="Verdana" w:hAnsi="Verdana"/>
          <w:sz w:val="24"/>
        </w:rPr>
        <w:t xml:space="preserve"> grade teacher’s website for all thing regarding the class. When I was in his class I thought the website was unique and cute. Now I look at it and see a myriad of bad design choices.</w:t>
      </w:r>
    </w:p>
    <w:p w14:paraId="10162DA7" w14:textId="77777777" w:rsidR="00633E9D" w:rsidRPr="00D7421B" w:rsidRDefault="00633E9D" w:rsidP="00DD72B0">
      <w:pPr>
        <w:pStyle w:val="BodyText"/>
        <w:spacing w:after="120"/>
        <w:jc w:val="left"/>
        <w:rPr>
          <w:rFonts w:ascii="Verdana" w:hAnsi="Verdana"/>
          <w:sz w:val="24"/>
        </w:rPr>
      </w:pPr>
    </w:p>
    <w:p w14:paraId="19892945" w14:textId="77777777" w:rsidR="00DD72B0" w:rsidRDefault="00DD72B0" w:rsidP="00DD72B0">
      <w:pPr>
        <w:numPr>
          <w:ilvl w:val="1"/>
          <w:numId w:val="34"/>
        </w:numPr>
        <w:spacing w:after="0" w:line="240" w:lineRule="auto"/>
      </w:pPr>
      <w:r>
        <w:t>Alignment:</w:t>
      </w:r>
    </w:p>
    <w:p w14:paraId="46E98289" w14:textId="59069DEF" w:rsidR="00DD72B0" w:rsidRDefault="00DD72B0" w:rsidP="00A1496D">
      <w:pPr>
        <w:ind w:left="720"/>
      </w:pPr>
      <w:r>
        <w:t xml:space="preserve">Everything is generally center aligned. The only exception is the </w:t>
      </w:r>
      <w:r w:rsidR="00A1496D">
        <w:t xml:space="preserve">back to top links, </w:t>
      </w:r>
      <w:r w:rsidR="00083AE9">
        <w:t>which</w:t>
      </w:r>
      <w:r w:rsidR="00A1496D">
        <w:t xml:space="preserve"> are aligned left.</w:t>
      </w:r>
    </w:p>
    <w:p w14:paraId="4EC846B6" w14:textId="5604D090" w:rsidR="00083AE9" w:rsidRDefault="00083AE9" w:rsidP="00A1496D">
      <w:pPr>
        <w:ind w:left="720"/>
      </w:pPr>
      <w:r>
        <w:t>Upon further delving, it is in fact NOT all center aligned. Some pages are left aligned, some right. Ouch.</w:t>
      </w:r>
    </w:p>
    <w:p w14:paraId="0741A2E1" w14:textId="77777777" w:rsidR="00DD72B0" w:rsidRDefault="00DD72B0" w:rsidP="00DD72B0">
      <w:pPr>
        <w:numPr>
          <w:ilvl w:val="1"/>
          <w:numId w:val="34"/>
        </w:numPr>
        <w:spacing w:after="0" w:line="240" w:lineRule="auto"/>
      </w:pPr>
      <w:r>
        <w:t>Proximity:</w:t>
      </w:r>
    </w:p>
    <w:p w14:paraId="664C05C0" w14:textId="6FB4959D" w:rsidR="00DD72B0" w:rsidRDefault="00A1496D" w:rsidP="00A1496D">
      <w:pPr>
        <w:ind w:left="720"/>
      </w:pPr>
      <w:r>
        <w:t>Actually, things are pretty spaced out. It could be worse. His sections could stand to have some padding.</w:t>
      </w:r>
      <w:r w:rsidR="00633E9D">
        <w:t xml:space="preserve"> </w:t>
      </w:r>
    </w:p>
    <w:p w14:paraId="0D858978" w14:textId="77777777" w:rsidR="00DD72B0" w:rsidRDefault="00DD72B0" w:rsidP="00DD72B0">
      <w:pPr>
        <w:numPr>
          <w:ilvl w:val="1"/>
          <w:numId w:val="34"/>
        </w:numPr>
        <w:spacing w:after="0" w:line="240" w:lineRule="auto"/>
      </w:pPr>
      <w:r>
        <w:t>Repetition:</w:t>
      </w:r>
    </w:p>
    <w:p w14:paraId="6EB3C221" w14:textId="1079FF55" w:rsidR="00DD72B0" w:rsidRDefault="00A1496D" w:rsidP="00A1496D">
      <w:pPr>
        <w:ind w:left="720"/>
        <w:rPr>
          <w:sz w:val="12"/>
        </w:rPr>
      </w:pPr>
      <w:r>
        <w:t>He tried to make everything U N I Q U E. Some occasional repetition in using yellow for headers, but he also occasionally uses the same color yellow for paragraphs, so that’s a bust.</w:t>
      </w:r>
    </w:p>
    <w:p w14:paraId="012B69DF" w14:textId="33452BA2" w:rsidR="00DD72B0" w:rsidRDefault="00DD72B0" w:rsidP="00DD72B0">
      <w:pPr>
        <w:numPr>
          <w:ilvl w:val="1"/>
          <w:numId w:val="34"/>
        </w:numPr>
        <w:spacing w:after="0" w:line="240" w:lineRule="auto"/>
      </w:pPr>
      <w:r>
        <w:t>Contrast:</w:t>
      </w:r>
    </w:p>
    <w:p w14:paraId="7FA7B1D3" w14:textId="5ADACA64" w:rsidR="00A1496D" w:rsidRDefault="00A1496D" w:rsidP="00A1496D">
      <w:pPr>
        <w:spacing w:after="0" w:line="240" w:lineRule="auto"/>
        <w:ind w:left="720"/>
      </w:pPr>
      <w:r>
        <w:t>There is so much it hurts one’s eyes. There are also some pages where there is none at all. There are some where the animated GIF backgrounds make the text only readable for moments at a time (</w:t>
      </w:r>
      <w:r w:rsidR="00083AE9">
        <w:t>i.e.</w:t>
      </w:r>
      <w:r>
        <w:t xml:space="preserve"> the previous students page. I can’t even link it.)</w:t>
      </w:r>
    </w:p>
    <w:p w14:paraId="1E4B901B" w14:textId="53E42F94" w:rsidR="00A1496D" w:rsidRDefault="00A1496D" w:rsidP="00A1496D">
      <w:pPr>
        <w:spacing w:after="0" w:line="240" w:lineRule="auto"/>
        <w:ind w:left="720"/>
      </w:pPr>
    </w:p>
    <w:p w14:paraId="74021D73" w14:textId="0AD37E7D" w:rsidR="00A1496D" w:rsidRDefault="00A1496D" w:rsidP="00A1496D">
      <w:pPr>
        <w:spacing w:after="0" w:line="240" w:lineRule="auto"/>
        <w:ind w:left="720"/>
      </w:pPr>
      <w:r>
        <w:t xml:space="preserve">The more I look, the more it hurts. </w:t>
      </w:r>
    </w:p>
    <w:p w14:paraId="6EA83901" w14:textId="77777777" w:rsidR="00A1496D" w:rsidRDefault="00A1496D" w:rsidP="00A1496D">
      <w:pPr>
        <w:spacing w:after="0" w:line="240" w:lineRule="auto"/>
        <w:ind w:left="720"/>
      </w:pPr>
    </w:p>
    <w:p w14:paraId="22D4D9BD" w14:textId="5948B70E" w:rsidR="00DD72B0" w:rsidRDefault="00A1496D" w:rsidP="00DD72B0">
      <w:pPr>
        <w:numPr>
          <w:ilvl w:val="1"/>
          <w:numId w:val="34"/>
        </w:numPr>
        <w:spacing w:after="0" w:line="240" w:lineRule="auto"/>
      </w:pPr>
      <w:r>
        <w:t>Use of color</w:t>
      </w:r>
    </w:p>
    <w:p w14:paraId="55A38035" w14:textId="4E5D633A" w:rsidR="00A1496D" w:rsidRPr="00633E9D" w:rsidRDefault="00A1496D" w:rsidP="00A1496D">
      <w:pPr>
        <w:spacing w:after="0" w:line="240" w:lineRule="auto"/>
        <w:ind w:left="720"/>
      </w:pPr>
      <w:bookmarkStart w:id="0" w:name="_GoBack"/>
      <w:r>
        <w:lastRenderedPageBreak/>
        <w:t>I don’</w:t>
      </w:r>
      <w:r w:rsidR="00083AE9">
        <w:t xml:space="preserve">t know much more </w:t>
      </w:r>
      <w:r>
        <w:t xml:space="preserve">you want to get me started, but it hurts to look at. There is little to no </w:t>
      </w:r>
      <w:bookmarkEnd w:id="0"/>
      <w:r>
        <w:t>consistency</w:t>
      </w:r>
      <w:r w:rsidR="00083AE9">
        <w:t xml:space="preserve">. You can tell what are linked, what are headings, what are paragraphs, or what is anything, really. He uses pictures to navigate to other sites. </w:t>
      </w:r>
      <w:r w:rsidR="00083AE9" w:rsidRPr="00083AE9">
        <w:rPr>
          <w:i/>
        </w:rPr>
        <w:t>He uses a photo to enter a navigation page.</w:t>
      </w:r>
      <w:r w:rsidR="00633E9D">
        <w:rPr>
          <w:i/>
        </w:rPr>
        <w:t xml:space="preserve"> </w:t>
      </w:r>
      <w:r w:rsidR="00633E9D">
        <w:t xml:space="preserve"> It detracts from the content.</w:t>
      </w:r>
    </w:p>
    <w:p w14:paraId="09454FC7" w14:textId="77777777" w:rsidR="00083AE9" w:rsidRDefault="00083AE9" w:rsidP="00A1496D">
      <w:pPr>
        <w:spacing w:after="0" w:line="240" w:lineRule="auto"/>
        <w:ind w:left="720"/>
      </w:pPr>
    </w:p>
    <w:p w14:paraId="782FF158" w14:textId="77777777" w:rsidR="00DD72B0" w:rsidRDefault="00DD72B0" w:rsidP="00DD72B0">
      <w:pPr>
        <w:numPr>
          <w:ilvl w:val="1"/>
          <w:numId w:val="34"/>
        </w:numPr>
        <w:spacing w:after="0" w:line="240" w:lineRule="auto"/>
      </w:pPr>
      <w:r>
        <w:t>Typography</w:t>
      </w:r>
    </w:p>
    <w:p w14:paraId="66D2638B" w14:textId="1F9A8008" w:rsidR="00DD72B0" w:rsidRDefault="00083AE9" w:rsidP="00083AE9">
      <w:pPr>
        <w:spacing w:after="0" w:line="240" w:lineRule="auto"/>
        <w:ind w:left="720"/>
      </w:pPr>
      <w:r>
        <w:t>Generally, just default font.  Some of the font is too small to read comfortably.  The purpose of some text is questionable. The arrangement even more so.  It’s excessively bad.</w:t>
      </w:r>
    </w:p>
    <w:p w14:paraId="052E7A64" w14:textId="631A0CBE" w:rsidR="00633E9D" w:rsidRDefault="00633E9D" w:rsidP="00083AE9">
      <w:pPr>
        <w:spacing w:after="0" w:line="240" w:lineRule="auto"/>
        <w:ind w:left="720"/>
      </w:pPr>
    </w:p>
    <w:p w14:paraId="7967BA9F" w14:textId="1B6F71A8" w:rsidR="00633E9D" w:rsidRDefault="00633E9D" w:rsidP="00083AE9">
      <w:pPr>
        <w:spacing w:after="0" w:line="240" w:lineRule="auto"/>
        <w:ind w:left="720"/>
      </w:pPr>
    </w:p>
    <w:p w14:paraId="1D67F24E" w14:textId="77777777" w:rsidR="00633E9D" w:rsidRDefault="00633E9D" w:rsidP="00083AE9">
      <w:pPr>
        <w:spacing w:after="0" w:line="240" w:lineRule="auto"/>
        <w:ind w:left="720"/>
      </w:pPr>
    </w:p>
    <w:p w14:paraId="69D15AEF" w14:textId="043B261E" w:rsidR="00633E9D" w:rsidRDefault="00633E9D" w:rsidP="00633E9D">
      <w:pPr>
        <w:pStyle w:val="BodyText"/>
        <w:spacing w:after="120"/>
        <w:jc w:val="left"/>
        <w:rPr>
          <w:rFonts w:ascii="Verdana" w:hAnsi="Verdana"/>
          <w:sz w:val="24"/>
        </w:rPr>
      </w:pPr>
      <w:r>
        <w:rPr>
          <w:rFonts w:ascii="Verdana" w:hAnsi="Verdana"/>
          <w:sz w:val="24"/>
        </w:rPr>
        <w:t>Good</w:t>
      </w:r>
      <w:r>
        <w:rPr>
          <w:rFonts w:ascii="Verdana" w:hAnsi="Verdana"/>
          <w:sz w:val="24"/>
        </w:rPr>
        <w:t xml:space="preserve"> Website: </w:t>
      </w:r>
      <w:hyperlink r:id="rId8" w:history="1">
        <w:r w:rsidRPr="00F61754">
          <w:rPr>
            <w:rStyle w:val="Hyperlink"/>
            <w:rFonts w:ascii="Verdana" w:hAnsi="Verdana"/>
            <w:sz w:val="24"/>
          </w:rPr>
          <w:t>http://mrheitmann.com/</w:t>
        </w:r>
      </w:hyperlink>
    </w:p>
    <w:p w14:paraId="558258F8" w14:textId="77777777" w:rsidR="00D7421B" w:rsidRDefault="004453FC" w:rsidP="004453FC">
      <w:pPr>
        <w:pStyle w:val="Heading1"/>
      </w:pPr>
      <w:r>
        <w:br w:type="page"/>
      </w:r>
      <w:r w:rsidR="00D7421B">
        <w:lastRenderedPageBreak/>
        <w:t>Part 3:  Individual Critiques</w:t>
      </w:r>
    </w:p>
    <w:p w14:paraId="702DE535" w14:textId="63F79662"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r w:rsidR="003340CC">
        <w:t xml:space="preserve"> with your neighbors in class</w:t>
      </w:r>
      <w:r>
        <w:t>.</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6FCF6096" w:rsidR="004453FC" w:rsidRDefault="006101ED" w:rsidP="00D7421B">
      <w:r>
        <w:br/>
      </w:r>
      <w:r>
        <w:br/>
      </w:r>
      <w:r>
        <w:br/>
      </w:r>
      <w:r>
        <w:br/>
      </w:r>
      <w:r w:rsidR="004453FC">
        <w:t>Now, use the space below to sketch an improved layout for your page.  Again, work with your neighbors to come up with something really great!</w:t>
      </w:r>
      <w:r w:rsidR="00F7636C">
        <w:t xml:space="preserve"> </w:t>
      </w:r>
      <w:r w:rsidR="00F7636C" w:rsidRPr="00F7636C">
        <w:t>A simple wireframe drawn up in the app of your choice, or a hand sketch either scanned or photographed with a phone would be fine.</w:t>
      </w:r>
    </w:p>
    <w:p w14:paraId="4986DBA2" w14:textId="77777777" w:rsidR="00F316FC" w:rsidRDefault="00F316FC">
      <w:pPr>
        <w:rPr>
          <w:rStyle w:val="IntenseEmphasis"/>
        </w:rPr>
      </w:pPr>
      <w:r>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296AF12F" w14:textId="77777777">
        <w:tc>
          <w:tcPr>
            <w:tcW w:w="5000" w:type="pct"/>
          </w:tcPr>
          <w:p w14:paraId="55A4AC18" w14:textId="77777777" w:rsidR="00F316FC" w:rsidRDefault="00F316FC">
            <w:pPr>
              <w:pStyle w:val="BodyText"/>
              <w:spacing w:after="120"/>
              <w:rPr>
                <w:rFonts w:ascii="Verdana" w:hAnsi="Verdana"/>
              </w:rPr>
            </w:pPr>
            <w:r>
              <w:rPr>
                <w:rFonts w:ascii="Verdana" w:hAnsi="Verdana"/>
                <w:b/>
                <w:sz w:val="36"/>
              </w:rPr>
              <w:lastRenderedPageBreak/>
              <w:t>bad site:</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F967FB0"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5BAD5BE0"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77777777" w:rsidR="00F316FC" w:rsidRDefault="00F316FC">
            <w:pPr>
              <w:pStyle w:val="BodyText"/>
              <w:tabs>
                <w:tab w:val="left" w:pos="1348"/>
              </w:tabs>
              <w:spacing w:after="0" w:line="240" w:lineRule="auto"/>
              <w:jc w:val="left"/>
              <w:rPr>
                <w:rFonts w:ascii="Verdana" w:hAnsi="Verdana"/>
              </w:rPr>
            </w:pPr>
          </w:p>
          <w:p w14:paraId="135A3424"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77777777" w:rsidR="00F316FC" w:rsidRDefault="00F316FC">
            <w:pPr>
              <w:pStyle w:val="BodyText"/>
              <w:tabs>
                <w:tab w:val="left" w:pos="1348"/>
              </w:tabs>
              <w:spacing w:after="0" w:line="240" w:lineRule="auto"/>
              <w:jc w:val="left"/>
              <w:rPr>
                <w:rFonts w:ascii="Verdana" w:hAnsi="Verdana"/>
              </w:rPr>
            </w:pP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77777777" w:rsidR="00F316FC" w:rsidRDefault="00F316FC">
            <w:pPr>
              <w:pStyle w:val="BodyText"/>
              <w:tabs>
                <w:tab w:val="left" w:pos="1348"/>
              </w:tabs>
              <w:spacing w:after="0" w:line="240" w:lineRule="auto"/>
              <w:jc w:val="left"/>
              <w:rPr>
                <w:rFonts w:ascii="Verdana" w:hAnsi="Verdana"/>
              </w:rPr>
            </w:pPr>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1FF0CBAB" w14:textId="77777777">
        <w:tc>
          <w:tcPr>
            <w:tcW w:w="5000" w:type="pct"/>
          </w:tcPr>
          <w:p w14:paraId="2167A34F" w14:textId="77777777" w:rsidR="00F316FC" w:rsidRDefault="00F316FC">
            <w:pPr>
              <w:pStyle w:val="BodyText"/>
              <w:spacing w:after="120"/>
              <w:rPr>
                <w:rFonts w:ascii="Verdana" w:hAnsi="Verdana"/>
              </w:rPr>
            </w:pPr>
            <w:r>
              <w:rPr>
                <w:rFonts w:ascii="Verdana" w:hAnsi="Verdana"/>
                <w:b/>
                <w:sz w:val="36"/>
              </w:rPr>
              <w:lastRenderedPageBreak/>
              <w:t>good site:</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3B039F28"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76CEED19"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77777777" w:rsidR="00F316FC" w:rsidRDefault="00F316FC">
            <w:pPr>
              <w:pStyle w:val="BodyText"/>
              <w:tabs>
                <w:tab w:val="left" w:pos="1348"/>
              </w:tabs>
              <w:spacing w:after="0" w:line="240" w:lineRule="auto"/>
              <w:jc w:val="left"/>
              <w:rPr>
                <w:rFonts w:ascii="Verdana" w:hAnsi="Verdana"/>
              </w:rPr>
            </w:pPr>
          </w:p>
          <w:p w14:paraId="710EDDB0" w14:textId="77777777" w:rsidR="00F316FC" w:rsidRDefault="00F316FC">
            <w:pPr>
              <w:pStyle w:val="BodyText"/>
              <w:tabs>
                <w:tab w:val="left" w:pos="1348"/>
              </w:tabs>
              <w:spacing w:after="0" w:line="240" w:lineRule="auto"/>
              <w:jc w:val="left"/>
              <w:rPr>
                <w:rFonts w:ascii="Verdana" w:hAnsi="Verdana"/>
              </w:rPr>
            </w:pP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77777777" w:rsidR="00F316FC" w:rsidRDefault="00F316FC">
            <w:pPr>
              <w:pStyle w:val="BodyText"/>
              <w:tabs>
                <w:tab w:val="left" w:pos="1348"/>
              </w:tabs>
              <w:spacing w:after="0" w:line="240" w:lineRule="auto"/>
              <w:jc w:val="left"/>
              <w:rPr>
                <w:rFonts w:ascii="Verdana" w:hAnsi="Verdana"/>
              </w:rPr>
            </w:pP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77777777" w:rsidR="00F316FC" w:rsidRDefault="00F316FC">
            <w:pPr>
              <w:pStyle w:val="BodyText"/>
              <w:tabs>
                <w:tab w:val="left" w:pos="1348"/>
              </w:tabs>
              <w:spacing w:after="0" w:line="240" w:lineRule="auto"/>
              <w:jc w:val="left"/>
              <w:rPr>
                <w:rFonts w:ascii="Verdana" w:hAnsi="Verdana"/>
              </w:rPr>
            </w:pP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82DE868" w:rsidR="007F4503" w:rsidRPr="007F4503" w:rsidRDefault="007F4503" w:rsidP="00F316FC">
      <w:r w:rsidRPr="007F4503">
        <w:t xml:space="preserve">When you're all done, post this completed file, renamed </w:t>
      </w:r>
      <w:r w:rsidR="005355DD" w:rsidRPr="005355DD">
        <w:rPr>
          <w:b/>
        </w:rPr>
        <w:t>Exercise-</w:t>
      </w:r>
      <w:r w:rsidRPr="007F4503">
        <w:rPr>
          <w:b/>
        </w:rPr>
        <w:t>CRAP-YOURNAME.docx</w:t>
      </w:r>
      <w:r w:rsidRPr="007F4503">
        <w:t xml:space="preserve">, to the appropriate </w:t>
      </w:r>
      <w:proofErr w:type="spellStart"/>
      <w:r w:rsidRPr="007F4503">
        <w:t>dropbox</w:t>
      </w:r>
      <w:proofErr w:type="spellEnd"/>
      <w:r w:rsidRPr="007F4503">
        <w:t xml:space="preserve"> before next class.</w:t>
      </w:r>
    </w:p>
    <w:sectPr w:rsidR="007F4503" w:rsidRPr="007F4503" w:rsidSect="007F4503">
      <w:headerReference w:type="default" r:id="rId9"/>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DF3BD" w14:textId="77777777" w:rsidR="00B36F72" w:rsidRDefault="00B36F72" w:rsidP="00D7421B">
      <w:pPr>
        <w:spacing w:after="0" w:line="240" w:lineRule="auto"/>
      </w:pPr>
      <w:r>
        <w:separator/>
      </w:r>
    </w:p>
  </w:endnote>
  <w:endnote w:type="continuationSeparator" w:id="0">
    <w:p w14:paraId="64199354" w14:textId="77777777" w:rsidR="00B36F72" w:rsidRDefault="00B36F72"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CD7D8" w14:textId="77777777" w:rsidR="00B36F72" w:rsidRDefault="00B36F72" w:rsidP="00D7421B">
      <w:pPr>
        <w:spacing w:after="0" w:line="240" w:lineRule="auto"/>
      </w:pPr>
      <w:r>
        <w:separator/>
      </w:r>
    </w:p>
  </w:footnote>
  <w:footnote w:type="continuationSeparator" w:id="0">
    <w:p w14:paraId="61500FA1" w14:textId="77777777" w:rsidR="00B36F72" w:rsidRDefault="00B36F72"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FC"/>
    <w:rsid w:val="000515F2"/>
    <w:rsid w:val="00083AE9"/>
    <w:rsid w:val="001C1662"/>
    <w:rsid w:val="00214477"/>
    <w:rsid w:val="003340CC"/>
    <w:rsid w:val="00370933"/>
    <w:rsid w:val="004453FC"/>
    <w:rsid w:val="00463565"/>
    <w:rsid w:val="004643A9"/>
    <w:rsid w:val="004A2248"/>
    <w:rsid w:val="004D30CA"/>
    <w:rsid w:val="004F4A28"/>
    <w:rsid w:val="00527A3F"/>
    <w:rsid w:val="005355DD"/>
    <w:rsid w:val="0059781A"/>
    <w:rsid w:val="005C5DEE"/>
    <w:rsid w:val="006101ED"/>
    <w:rsid w:val="00633E9D"/>
    <w:rsid w:val="0064446F"/>
    <w:rsid w:val="006A48C1"/>
    <w:rsid w:val="006A7A9B"/>
    <w:rsid w:val="007F4503"/>
    <w:rsid w:val="008A53AB"/>
    <w:rsid w:val="008A5DE5"/>
    <w:rsid w:val="008D4D6B"/>
    <w:rsid w:val="00A1496D"/>
    <w:rsid w:val="00A65C14"/>
    <w:rsid w:val="00B36F72"/>
    <w:rsid w:val="00B61685"/>
    <w:rsid w:val="00B85854"/>
    <w:rsid w:val="00C5481F"/>
    <w:rsid w:val="00C605BF"/>
    <w:rsid w:val="00D7421B"/>
    <w:rsid w:val="00DA394E"/>
    <w:rsid w:val="00DD72B0"/>
    <w:rsid w:val="00ED4AC1"/>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7685">
      <w:bodyDiv w:val="1"/>
      <w:marLeft w:val="0"/>
      <w:marRight w:val="0"/>
      <w:marTop w:val="0"/>
      <w:marBottom w:val="0"/>
      <w:divBdr>
        <w:top w:val="none" w:sz="0" w:space="0" w:color="auto"/>
        <w:left w:val="none" w:sz="0" w:space="0" w:color="auto"/>
        <w:bottom w:val="none" w:sz="0" w:space="0" w:color="auto"/>
        <w:right w:val="none" w:sz="0" w:space="0" w:color="auto"/>
      </w:divBdr>
    </w:div>
    <w:div w:id="172058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heitmann.com/" TargetMode="External"/><Relationship Id="rId3" Type="http://schemas.openxmlformats.org/officeDocument/2006/relationships/settings" Target="settings.xml"/><Relationship Id="rId7" Type="http://schemas.openxmlformats.org/officeDocument/2006/relationships/hyperlink" Target="http://mrheitman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40F67243</Template>
  <TotalTime>0</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7403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Tori Rossini (RIT Student)</cp:lastModifiedBy>
  <cp:revision>2</cp:revision>
  <cp:lastPrinted>2010-08-22T22:39:00Z</cp:lastPrinted>
  <dcterms:created xsi:type="dcterms:W3CDTF">2018-10-01T23:14:00Z</dcterms:created>
  <dcterms:modified xsi:type="dcterms:W3CDTF">2018-10-01T23:14:00Z</dcterms:modified>
  <cp:category/>
</cp:coreProperties>
</file>